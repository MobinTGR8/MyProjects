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6E60A0CA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14:paraId="35DE77A2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1B4F4208" w14:textId="77777777" w:rsidR="004A7542" w:rsidRPr="00D943E6" w:rsidRDefault="00135302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412152608834D8CB50FAFE89DE3D8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943E6">
                        <w:t>Skills</w:t>
                      </w:r>
                    </w:sdtContent>
                  </w:sdt>
                </w:p>
                <w:p w14:paraId="3F43B6AE" w14:textId="77777777" w:rsidR="004A7542" w:rsidRDefault="00CC4DF8" w:rsidP="00DD2C2A">
                  <w:pPr>
                    <w:pStyle w:val="Heading2"/>
                  </w:pPr>
                  <w:r>
                    <w:t>Microsoft Word</w:t>
                  </w:r>
                </w:p>
                <w:p w14:paraId="2775E1EF" w14:textId="77777777" w:rsidR="00CC4DF8" w:rsidRPr="00CC4DF8" w:rsidRDefault="00CC4DF8" w:rsidP="00DD2C2A">
                  <w:pPr>
                    <w:pStyle w:val="Heading2"/>
                    <w:rPr>
                      <w:bCs/>
                    </w:rPr>
                  </w:pPr>
                  <w:r w:rsidRPr="00CC4DF8">
                    <w:rPr>
                      <w:bCs/>
                    </w:rPr>
                    <w:t>Microsoft Excel</w:t>
                  </w:r>
                </w:p>
                <w:p w14:paraId="5A74B5D1" w14:textId="2C8B6344" w:rsidR="00CC4DF8" w:rsidRPr="00CC4DF8" w:rsidRDefault="00CC4DF8" w:rsidP="00DD2C2A">
                  <w:pPr>
                    <w:pStyle w:val="Heading2"/>
                    <w:rPr>
                      <w:bCs/>
                    </w:rPr>
                  </w:pPr>
                  <w:r w:rsidRPr="00CC4DF8">
                    <w:rPr>
                      <w:bCs/>
                    </w:rPr>
                    <w:t>Microsoft PowerPoint</w:t>
                  </w:r>
                </w:p>
                <w:p w14:paraId="7A6C01EA" w14:textId="42D4B71C" w:rsidR="00CC4DF8" w:rsidRPr="00CC4DF8" w:rsidRDefault="00CC4DF8" w:rsidP="00DD2C2A">
                  <w:pPr>
                    <w:pStyle w:val="Heading2"/>
                    <w:rPr>
                      <w:bCs/>
                    </w:rPr>
                  </w:pPr>
                  <w:r w:rsidRPr="00CC4DF8">
                    <w:rPr>
                      <w:bCs/>
                    </w:rPr>
                    <w:t>Microsoft Visio</w:t>
                  </w:r>
                </w:p>
                <w:p w14:paraId="75818D9A" w14:textId="24F2D1F4" w:rsidR="00CC4DF8" w:rsidRPr="00CC4DF8" w:rsidRDefault="00CC4DF8" w:rsidP="00DD2C2A">
                  <w:pPr>
                    <w:pStyle w:val="Heading2"/>
                    <w:rPr>
                      <w:bCs/>
                    </w:rPr>
                  </w:pPr>
                  <w:r w:rsidRPr="00CC4DF8">
                    <w:rPr>
                      <w:bCs/>
                    </w:rPr>
                    <w:t>C Programming</w:t>
                  </w:r>
                  <w:r w:rsidR="003F5379">
                    <w:rPr>
                      <w:bCs/>
                    </w:rPr>
                    <w:t xml:space="preserve"> &amp; Scratch</w:t>
                  </w:r>
                </w:p>
                <w:p w14:paraId="44C3105A" w14:textId="0A57178D" w:rsidR="00CC4DF8" w:rsidRDefault="00CC4DF8" w:rsidP="00CC4DF8"/>
                <w:p w14:paraId="4A2F414E" w14:textId="77777777" w:rsidR="00CC4DF8" w:rsidRDefault="00CC4DF8" w:rsidP="00CC4DF8"/>
                <w:p w14:paraId="36D4BEE1" w14:textId="77777777" w:rsidR="00CC4DF8" w:rsidRDefault="00CC4DF8" w:rsidP="00CC4DF8"/>
                <w:p w14:paraId="4AA4F882" w14:textId="1A200BE3" w:rsidR="00CC4DF8" w:rsidRPr="00CC4DF8" w:rsidRDefault="00CC4DF8" w:rsidP="00CC4DF8"/>
              </w:tc>
            </w:tr>
            <w:tr w:rsidR="004A7542" w:rsidRPr="00A85B6F" w14:paraId="1C179220" w14:textId="77777777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276C54B0" w14:textId="77777777" w:rsidR="004A7542" w:rsidRPr="00A85B6F" w:rsidRDefault="00135302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220A216CA9C4A258549ACBA30F9D4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14:paraId="28868C4E" w14:textId="77777777" w:rsidR="00DD2C2A" w:rsidRDefault="00DD2C2A" w:rsidP="00346ED4">
                  <w:pPr>
                    <w:pStyle w:val="Heading2"/>
                  </w:pPr>
                </w:p>
                <w:p w14:paraId="01F9B3F7" w14:textId="214A9475" w:rsidR="004A7542" w:rsidRDefault="00627C8A" w:rsidP="00346ED4">
                  <w:pPr>
                    <w:pStyle w:val="Heading2"/>
                  </w:pPr>
                  <w:r>
                    <w:t>JSC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2016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Naogaon K.D</w:t>
                  </w:r>
                  <w:r w:rsidR="00CA55DF">
                    <w:t>.</w:t>
                  </w:r>
                  <w:r>
                    <w:t xml:space="preserve"> Govt. High School</w:t>
                  </w:r>
                </w:p>
                <w:p w14:paraId="6379BDE8" w14:textId="37848427" w:rsidR="004A7542" w:rsidRPr="00DD2C2A" w:rsidRDefault="007B70CE" w:rsidP="00DD2C2A">
                  <w:pPr>
                    <w:rPr>
                      <w:b/>
                      <w:bCs/>
                    </w:rPr>
                  </w:pPr>
                  <w:r w:rsidRPr="00DD2C2A">
                    <w:rPr>
                      <w:b/>
                      <w:bCs/>
                    </w:rPr>
                    <w:t>G.P.A 5 with general scholarship</w:t>
                  </w:r>
                </w:p>
                <w:p w14:paraId="71CEA39B" w14:textId="77777777" w:rsidR="00DD2C2A" w:rsidRPr="00A85B6F" w:rsidRDefault="00DD2C2A" w:rsidP="00346ED4"/>
                <w:p w14:paraId="50774972" w14:textId="452E0261" w:rsidR="004A7542" w:rsidRDefault="007B70CE" w:rsidP="00346ED4">
                  <w:pPr>
                    <w:pStyle w:val="Heading2"/>
                  </w:pPr>
                  <w:r>
                    <w:t>SSC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2019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Naogaon K.D</w:t>
                  </w:r>
                  <w:r w:rsidR="00CA55DF">
                    <w:t>.</w:t>
                  </w:r>
                  <w:r>
                    <w:t xml:space="preserve"> Govt. High School</w:t>
                  </w:r>
                </w:p>
                <w:p w14:paraId="5E0CF61E" w14:textId="1F67708A" w:rsidR="007B70CE" w:rsidRDefault="007B70CE" w:rsidP="007B70CE">
                  <w:r w:rsidRPr="00DD2C2A">
                    <w:rPr>
                      <w:b/>
                      <w:bCs/>
                    </w:rPr>
                    <w:t>G.P.A 5 from science</w:t>
                  </w:r>
                  <w:r>
                    <w:t>.</w:t>
                  </w:r>
                </w:p>
                <w:p w14:paraId="5E552217" w14:textId="77777777" w:rsidR="00DD2C2A" w:rsidRDefault="00DD2C2A" w:rsidP="007B70CE"/>
                <w:p w14:paraId="58DCDF4B" w14:textId="3AC64AF7" w:rsidR="007B70CE" w:rsidRDefault="007B70CE" w:rsidP="007B70CE">
                  <w:pPr>
                    <w:pStyle w:val="Heading2"/>
                  </w:pPr>
                  <w:r>
                    <w:t>HSC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2021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Naogaon Govt.</w:t>
                  </w:r>
                  <w:r w:rsidR="00DD2C2A">
                    <w:t xml:space="preserve"> College</w:t>
                  </w:r>
                  <w:r w:rsidR="00CA55DF">
                    <w:t>, Naogaon</w:t>
                  </w:r>
                </w:p>
                <w:p w14:paraId="7A26A493" w14:textId="77777777" w:rsidR="00DD2C2A" w:rsidRPr="00DD2C2A" w:rsidRDefault="00DD2C2A" w:rsidP="00DD2C2A">
                  <w:pPr>
                    <w:rPr>
                      <w:b/>
                      <w:bCs/>
                    </w:rPr>
                  </w:pPr>
                  <w:r w:rsidRPr="00DD2C2A">
                    <w:rPr>
                      <w:b/>
                      <w:bCs/>
                    </w:rPr>
                    <w:t>G.P.A 5 from science.</w:t>
                  </w:r>
                </w:p>
                <w:p w14:paraId="2CE8DC30" w14:textId="77777777" w:rsidR="00DD2C2A" w:rsidRPr="00DD2C2A" w:rsidRDefault="00DD2C2A" w:rsidP="00DD2C2A"/>
                <w:p w14:paraId="6B55E270" w14:textId="77777777" w:rsidR="007B70CE" w:rsidRDefault="007B70CE" w:rsidP="007B70CE"/>
                <w:p w14:paraId="4B1B5C0D" w14:textId="77777777" w:rsidR="007B70CE" w:rsidRPr="007B70CE" w:rsidRDefault="007B70CE" w:rsidP="007B70CE"/>
                <w:p w14:paraId="0A779B0E" w14:textId="6B75BF2E" w:rsidR="00627C8A" w:rsidRPr="00A85B6F" w:rsidRDefault="00135302" w:rsidP="00627C8A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3F21DA2DDFF46C6B8104B5A175770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27C8A" w:rsidRPr="00A85B6F">
                        <w:t>Experience</w:t>
                      </w:r>
                    </w:sdtContent>
                  </w:sdt>
                </w:p>
                <w:p w14:paraId="31969F3E" w14:textId="77777777" w:rsidR="00DD2C2A" w:rsidRDefault="00DD2C2A" w:rsidP="00627C8A">
                  <w:pPr>
                    <w:pStyle w:val="Heading2"/>
                  </w:pPr>
                </w:p>
                <w:p w14:paraId="29840BAE" w14:textId="4CC16042" w:rsidR="00627C8A" w:rsidRPr="00A85B6F" w:rsidRDefault="00627C8A" w:rsidP="00627C8A">
                  <w:pPr>
                    <w:pStyle w:val="Heading2"/>
                  </w:pPr>
                  <w:r>
                    <w:t>Freelancing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Freelancer.com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 xml:space="preserve">2019 </w:t>
                  </w:r>
                  <w:r w:rsidRPr="00A85B6F">
                    <w:t xml:space="preserve">– </w:t>
                  </w:r>
                  <w:r>
                    <w:t>21</w:t>
                  </w:r>
                </w:p>
                <w:p w14:paraId="49C0D067" w14:textId="0D216C00" w:rsidR="00627C8A" w:rsidRDefault="00627C8A" w:rsidP="00627C8A">
                  <w:pPr>
                    <w:rPr>
                      <w:b/>
                      <w:bCs/>
                    </w:rPr>
                  </w:pPr>
                  <w:r w:rsidRPr="00DD2C2A">
                    <w:rPr>
                      <w:b/>
                      <w:bCs/>
                    </w:rPr>
                    <w:t xml:space="preserve">Data entry, Word processing, Graphics designing. </w:t>
                  </w:r>
                </w:p>
                <w:p w14:paraId="563904FB" w14:textId="77777777" w:rsidR="003F5379" w:rsidRPr="00DD2C2A" w:rsidRDefault="003F5379" w:rsidP="00627C8A">
                  <w:pPr>
                    <w:rPr>
                      <w:b/>
                      <w:bCs/>
                    </w:rPr>
                  </w:pPr>
                </w:p>
                <w:p w14:paraId="7AC29EE4" w14:textId="3460F9A1" w:rsidR="00DD2C2A" w:rsidRPr="00A85B6F" w:rsidRDefault="00DD2C2A" w:rsidP="00DD2C2A">
                  <w:pPr>
                    <w:pStyle w:val="Heading2"/>
                  </w:pPr>
                  <w:r w:rsidRPr="00DD2C2A">
                    <w:t>No Job Experience</w:t>
                  </w:r>
                  <w:r>
                    <w:t>.</w:t>
                  </w:r>
                </w:p>
                <w:p w14:paraId="0B4974EE" w14:textId="5ECCA228" w:rsidR="004A7542" w:rsidRPr="00A85B6F" w:rsidRDefault="004A7542" w:rsidP="00346ED4"/>
              </w:tc>
            </w:tr>
          </w:tbl>
          <w:p w14:paraId="4F4D89ED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14:paraId="79F3F3FB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6CB11AB1" w14:textId="55405A1D" w:rsidR="004A7542" w:rsidRPr="00A85B6F" w:rsidRDefault="00B5243F" w:rsidP="00346ED4">
                  <w:pPr>
                    <w:pStyle w:val="Heading1"/>
                  </w:pPr>
                  <w:r>
                    <w:t>Current study</w:t>
                  </w:r>
                </w:p>
                <w:p w14:paraId="43E99130" w14:textId="77777777" w:rsidR="00CE72B4" w:rsidRDefault="00B5243F" w:rsidP="00B5243F">
                  <w:pPr>
                    <w:pStyle w:val="Heading2"/>
                  </w:pPr>
                  <w:r>
                    <w:t xml:space="preserve">Patuakhali Science </w:t>
                  </w:r>
                  <w:r w:rsidR="00CE72B4">
                    <w:t>a</w:t>
                  </w:r>
                  <w:r>
                    <w:t>nd</w:t>
                  </w:r>
                  <w:r w:rsidR="00CE72B4">
                    <w:t xml:space="preserve"> Technology University</w:t>
                  </w:r>
                </w:p>
                <w:p w14:paraId="57C46CE3" w14:textId="77777777" w:rsidR="00E10171" w:rsidRDefault="00CE72B4" w:rsidP="00CE72B4">
                  <w:pPr>
                    <w:pStyle w:val="Heading2"/>
                    <w:rPr>
                      <w:sz w:val="20"/>
                      <w:szCs w:val="24"/>
                    </w:rPr>
                  </w:pPr>
                  <w:r w:rsidRPr="00CE72B4">
                    <w:rPr>
                      <w:sz w:val="20"/>
                      <w:szCs w:val="24"/>
                    </w:rPr>
                    <w:t>B.Sc.Engg.(CSE) 1</w:t>
                  </w:r>
                  <w:r w:rsidRPr="00CE72B4">
                    <w:rPr>
                      <w:sz w:val="20"/>
                      <w:szCs w:val="24"/>
                      <w:vertAlign w:val="superscript"/>
                    </w:rPr>
                    <w:t>st</w:t>
                  </w:r>
                  <w:r w:rsidRPr="00CE72B4">
                    <w:rPr>
                      <w:sz w:val="20"/>
                      <w:szCs w:val="24"/>
                    </w:rPr>
                    <w:t xml:space="preserve"> Semester(L-1,S-1)</w:t>
                  </w:r>
                </w:p>
                <w:p w14:paraId="2C2B67D4" w14:textId="77777777" w:rsidR="00CE72B4" w:rsidRDefault="0026719C" w:rsidP="00CE72B4">
                  <w:pPr>
                    <w:rPr>
                      <w:b/>
                      <w:bCs/>
                    </w:rPr>
                  </w:pPr>
                  <w:r w:rsidRPr="0026719C">
                    <w:rPr>
                      <w:b/>
                      <w:bCs/>
                    </w:rPr>
                    <w:t>Courses:</w:t>
                  </w:r>
                </w:p>
                <w:p w14:paraId="2C0FA9E1" w14:textId="77777777" w:rsidR="0026719C" w:rsidRDefault="0026719C" w:rsidP="00CC4DF8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CCE</w:t>
                  </w:r>
                </w:p>
                <w:p w14:paraId="79FCDEBC" w14:textId="77777777" w:rsidR="0026719C" w:rsidRDefault="0026719C" w:rsidP="00CC4DF8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CSIT</w:t>
                  </w:r>
                </w:p>
                <w:p w14:paraId="54E0FB86" w14:textId="77777777" w:rsidR="00CC4DF8" w:rsidRDefault="00CC4DF8" w:rsidP="00CC4DF8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PME</w:t>
                  </w:r>
                </w:p>
                <w:p w14:paraId="2ACFF0EB" w14:textId="77777777" w:rsidR="00CC4DF8" w:rsidRDefault="00CC4DF8" w:rsidP="00CC4DF8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EEE</w:t>
                  </w:r>
                </w:p>
                <w:p w14:paraId="5282AB56" w14:textId="49C6025D" w:rsidR="00CC4DF8" w:rsidRPr="00CC4DF8" w:rsidRDefault="00CC4DF8" w:rsidP="00CC4DF8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MAT</w:t>
                  </w:r>
                </w:p>
              </w:tc>
            </w:tr>
            <w:tr w:rsidR="004A7542" w:rsidRPr="00A85B6F" w14:paraId="52BC7168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14:paraId="394AC090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1EE3DA0C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54DC64B" wp14:editId="53BCF92C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3402392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2630CD8F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3AFE33B" wp14:editId="5DAD0488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2B8EBA0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2FD9DEF0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03CA3772" w14:textId="5E2B5BB2" w:rsidR="004A7542" w:rsidRPr="00A85B6F" w:rsidRDefault="00CE72B4" w:rsidP="00DD2C2A">
                        <w:pPr>
                          <w:pStyle w:val="Heading2"/>
                        </w:pPr>
                        <w:r>
                          <w:t>Mobinhaque112@gmail.com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7FBDCFCD" w14:textId="65AEF0B3" w:rsidR="004A7542" w:rsidRPr="00A85B6F" w:rsidRDefault="00CE72B4" w:rsidP="00DD2C2A">
                        <w:pPr>
                          <w:pStyle w:val="Heading2"/>
                        </w:pPr>
                        <w:r>
                          <w:t>01742650312</w:t>
                        </w:r>
                      </w:p>
                    </w:tc>
                  </w:tr>
                  <w:tr w:rsidR="004A7542" w:rsidRPr="00A85B6F" w14:paraId="1EBE2567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544A7394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193B4CA" wp14:editId="2A8B8BFD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2E005A4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740DF2A" w14:textId="77777777"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686443F" wp14:editId="27F50ED6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59CAF1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411744DD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7FAD9D68" w14:textId="588078BE" w:rsidR="004A7542" w:rsidRPr="00A85B6F" w:rsidRDefault="00427F77" w:rsidP="00DD2C2A">
                        <w:pPr>
                          <w:pStyle w:val="Heading2"/>
                        </w:pPr>
                        <w:hyperlink r:id="rId8" w:history="1">
                          <w:r w:rsidR="00CE72B4" w:rsidRPr="00427F77">
                            <w:rPr>
                              <w:rStyle w:val="Hyperlink"/>
                              <w:shd w:val="clear" w:color="auto" w:fill="FFFFFF"/>
                            </w:rPr>
                            <w:t>mobin-haque-mobintgr8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427C9970" w14:textId="3F354D03" w:rsidR="004A7542" w:rsidRPr="00A85B6F" w:rsidRDefault="00427F77" w:rsidP="00DD2C2A">
                        <w:pPr>
                          <w:pStyle w:val="Heading2"/>
                        </w:pPr>
                        <w:hyperlink r:id="rId9" w:history="1">
                          <w:r w:rsidR="00CE72B4" w:rsidRPr="00427F77">
                            <w:rPr>
                              <w:rStyle w:val="Hyperlink"/>
                            </w:rPr>
                            <w:t>@MobinTGR8</w:t>
                          </w:r>
                        </w:hyperlink>
                      </w:p>
                    </w:tc>
                  </w:tr>
                </w:tbl>
                <w:p w14:paraId="34B9B0B2" w14:textId="7ED60634" w:rsidR="004A7542" w:rsidRPr="00A85B6F" w:rsidRDefault="00135302" w:rsidP="00DD2C2A">
                  <w:pPr>
                    <w:pStyle w:val="Heading2"/>
                  </w:pPr>
                  <w:hyperlink r:id="rId10" w:history="1">
                    <w:r w:rsidR="00CE72B4">
                      <w:rPr>
                        <w:rStyle w:val="Hyperlink"/>
                      </w:rPr>
                      <w:t>MobinTGR8 - Codeforces</w:t>
                    </w:r>
                  </w:hyperlink>
                </w:p>
              </w:tc>
            </w:tr>
            <w:tr w:rsidR="004A7542" w:rsidRPr="00A85B6F" w14:paraId="087E0656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22578D55" w14:textId="77777777" w:rsidR="004A7542" w:rsidRPr="00A85B6F" w:rsidRDefault="00135302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3308509BAF14E1DAC95E413002141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14:paraId="56CD6148" w14:textId="77777777" w:rsidR="004A7542" w:rsidRDefault="00DD2C2A" w:rsidP="00346ED4">
                  <w:pPr>
                    <w:pStyle w:val="Heading2"/>
                  </w:pPr>
                  <w:r>
                    <w:t>Volunteer at school computer campaign.</w:t>
                  </w:r>
                </w:p>
                <w:p w14:paraId="5202A6B2" w14:textId="77777777" w:rsidR="00DD2C2A" w:rsidRPr="00DD2C2A" w:rsidRDefault="00DD2C2A" w:rsidP="00DD2C2A">
                  <w:pPr>
                    <w:pStyle w:val="Heading2"/>
                  </w:pPr>
                  <w:r w:rsidRPr="00DD2C2A">
                    <w:t>Member of a school math Olympiad team.</w:t>
                  </w:r>
                </w:p>
                <w:p w14:paraId="13D5B499" w14:textId="4A93CCF7" w:rsidR="00DD2C2A" w:rsidRPr="00DD2C2A" w:rsidRDefault="00DD2C2A" w:rsidP="00DD2C2A">
                  <w:pPr>
                    <w:pStyle w:val="Heading2"/>
                  </w:pPr>
                  <w:r w:rsidRPr="00DD2C2A">
                    <w:t>Management in college IT fest.</w:t>
                  </w:r>
                  <w:r>
                    <w:t xml:space="preserve"> </w:t>
                  </w:r>
                </w:p>
              </w:tc>
            </w:tr>
          </w:tbl>
          <w:p w14:paraId="65C5BFEC" w14:textId="77777777" w:rsidR="004A7542" w:rsidRPr="00A85B6F" w:rsidRDefault="004A7542" w:rsidP="00346ED4"/>
        </w:tc>
      </w:tr>
    </w:tbl>
    <w:p w14:paraId="0C056058" w14:textId="77777777" w:rsidR="00EC26A6" w:rsidRPr="00EC26A6" w:rsidRDefault="00EC26A6" w:rsidP="00EC26A6">
      <w:pPr>
        <w:pStyle w:val="NoSpacing"/>
      </w:pPr>
    </w:p>
    <w:sectPr w:rsidR="00EC26A6" w:rsidRPr="00EC26A6" w:rsidSect="0045561B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7A59" w14:textId="77777777" w:rsidR="00135302" w:rsidRDefault="00135302" w:rsidP="004A7542">
      <w:pPr>
        <w:spacing w:after="0" w:line="240" w:lineRule="auto"/>
      </w:pPr>
      <w:r>
        <w:separator/>
      </w:r>
    </w:p>
  </w:endnote>
  <w:endnote w:type="continuationSeparator" w:id="0">
    <w:p w14:paraId="2CF16349" w14:textId="77777777" w:rsidR="00135302" w:rsidRDefault="0013530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F39AB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D621" w14:textId="77777777" w:rsidR="00135302" w:rsidRDefault="00135302" w:rsidP="004A7542">
      <w:pPr>
        <w:spacing w:after="0" w:line="240" w:lineRule="auto"/>
      </w:pPr>
      <w:r>
        <w:separator/>
      </w:r>
    </w:p>
  </w:footnote>
  <w:footnote w:type="continuationSeparator" w:id="0">
    <w:p w14:paraId="190A918C" w14:textId="77777777" w:rsidR="00135302" w:rsidRDefault="0013530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2088" w14:textId="7360F615" w:rsidR="00BD5EFB" w:rsidRPr="0045561B" w:rsidRDefault="0045561B" w:rsidP="0045561B">
    <w:pPr>
      <w:pStyle w:val="Header"/>
      <w:tabs>
        <w:tab w:val="center" w:pos="5328"/>
        <w:tab w:val="left" w:pos="8985"/>
      </w:tabs>
      <w:jc w:val="left"/>
      <w:rPr>
        <w:b/>
        <w:bCs/>
      </w:rPr>
    </w:pPr>
    <w:r>
      <w:rPr>
        <w:b/>
        <w:bCs/>
      </w:rPr>
      <w:tab/>
    </w:r>
    <w:sdt>
      <w:sdtPr>
        <w:rPr>
          <w:b/>
          <w:bCs/>
        </w:rPr>
        <w:alias w:val="Enter Your Name:"/>
        <w:tag w:val="Enter Your Name:"/>
        <w:id w:val="1764105439"/>
        <w:placeholder>
          <w:docPart w:val="BFF7CA6159E5449389FD5D5DC7FC458A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>
        <w:r w:rsidRPr="0045561B">
          <w:rPr>
            <w:b/>
            <w:bCs/>
          </w:rPr>
          <w:t>md. Mobin haque</w:t>
        </w:r>
      </w:sdtContent>
    </w:sdt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3414"/>
        </w:tabs>
        <w:ind w:left="3414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D762C"/>
    <w:multiLevelType w:val="hybridMultilevel"/>
    <w:tmpl w:val="BC2C5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3F"/>
    <w:rsid w:val="00135302"/>
    <w:rsid w:val="001C292B"/>
    <w:rsid w:val="0026719C"/>
    <w:rsid w:val="002876BB"/>
    <w:rsid w:val="00293B83"/>
    <w:rsid w:val="002D075C"/>
    <w:rsid w:val="003F49B2"/>
    <w:rsid w:val="003F5379"/>
    <w:rsid w:val="00425CCC"/>
    <w:rsid w:val="00427F77"/>
    <w:rsid w:val="00454034"/>
    <w:rsid w:val="0045561B"/>
    <w:rsid w:val="004A7542"/>
    <w:rsid w:val="00627C8A"/>
    <w:rsid w:val="00695CF1"/>
    <w:rsid w:val="006A3CE7"/>
    <w:rsid w:val="006B72A5"/>
    <w:rsid w:val="006F77C5"/>
    <w:rsid w:val="007B70CE"/>
    <w:rsid w:val="00857F01"/>
    <w:rsid w:val="008B0B05"/>
    <w:rsid w:val="00A076D8"/>
    <w:rsid w:val="00B5243F"/>
    <w:rsid w:val="00B90950"/>
    <w:rsid w:val="00BE5F21"/>
    <w:rsid w:val="00CA55DF"/>
    <w:rsid w:val="00CC4DF8"/>
    <w:rsid w:val="00CC764D"/>
    <w:rsid w:val="00CE72B4"/>
    <w:rsid w:val="00D943E6"/>
    <w:rsid w:val="00DD2C2A"/>
    <w:rsid w:val="00E10171"/>
    <w:rsid w:val="00EC26A6"/>
    <w:rsid w:val="00EC7733"/>
    <w:rsid w:val="00ED1C71"/>
    <w:rsid w:val="00F31A56"/>
    <w:rsid w:val="00FE5E5B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DDCA"/>
  <w15:chartTrackingRefBased/>
  <w15:docId w15:val="{BF152969-E4A5-4276-BBBF-DB518724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CE72B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2671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7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bin-haque-mobintgr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obinTGR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Mobin_TGR8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C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2152608834D8CB50FAFE89DE3D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996EA-9604-469A-B2F7-158B200C61E8}"/>
      </w:docPartPr>
      <w:docPartBody>
        <w:p w:rsidR="00DF09BA" w:rsidRDefault="00B5586F">
          <w:pPr>
            <w:pStyle w:val="5412152608834D8CB50FAFE89DE3D84C"/>
          </w:pPr>
          <w:r w:rsidRPr="002D589D">
            <w:t>Skills</w:t>
          </w:r>
        </w:p>
      </w:docPartBody>
    </w:docPart>
    <w:docPart>
      <w:docPartPr>
        <w:name w:val="9220A216CA9C4A258549ACBA30F9D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0EAC6-1291-4DE3-8E8C-F1C1B1F17C75}"/>
      </w:docPartPr>
      <w:docPartBody>
        <w:p w:rsidR="00DF09BA" w:rsidRDefault="00B5586F">
          <w:pPr>
            <w:pStyle w:val="9220A216CA9C4A258549ACBA30F9D493"/>
          </w:pPr>
          <w:r w:rsidRPr="00A85B6F">
            <w:t>Education</w:t>
          </w:r>
        </w:p>
      </w:docPartBody>
    </w:docPart>
    <w:docPart>
      <w:docPartPr>
        <w:name w:val="73308509BAF14E1DAC95E41300214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B027-5A84-42A7-A999-A13CA4A1A819}"/>
      </w:docPartPr>
      <w:docPartBody>
        <w:p w:rsidR="00DF09BA" w:rsidRDefault="00B5586F">
          <w:pPr>
            <w:pStyle w:val="73308509BAF14E1DAC95E413002141AA"/>
          </w:pPr>
          <w:r w:rsidRPr="00A85B6F">
            <w:t>Volunteer Experience or Leadership</w:t>
          </w:r>
        </w:p>
      </w:docPartBody>
    </w:docPart>
    <w:docPart>
      <w:docPartPr>
        <w:name w:val="BFF7CA6159E5449389FD5D5DC7FC4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96FF9-B9A3-493F-B38B-2FAB265999D5}"/>
      </w:docPartPr>
      <w:docPartBody>
        <w:p w:rsidR="00DF09BA" w:rsidRDefault="00196C68" w:rsidP="00196C68">
          <w:pPr>
            <w:pStyle w:val="BFF7CA6159E5449389FD5D5DC7FC458A"/>
          </w:pPr>
          <w:r w:rsidRPr="00A85B6F">
            <w:t>Education</w:t>
          </w:r>
        </w:p>
      </w:docPartBody>
    </w:docPart>
    <w:docPart>
      <w:docPartPr>
        <w:name w:val="B3F21DA2DDFF46C6B8104B5A17577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0401-ABB0-4503-BB0E-EFE72525ADDD}"/>
      </w:docPartPr>
      <w:docPartBody>
        <w:p w:rsidR="00DF09BA" w:rsidRDefault="00196C68" w:rsidP="00196C68">
          <w:pPr>
            <w:pStyle w:val="B3F21DA2DDFF46C6B8104B5A1757704C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68"/>
    <w:rsid w:val="000866BC"/>
    <w:rsid w:val="00196C68"/>
    <w:rsid w:val="002B44EE"/>
    <w:rsid w:val="006018E6"/>
    <w:rsid w:val="007A566C"/>
    <w:rsid w:val="00B5586F"/>
    <w:rsid w:val="00DF09BA"/>
    <w:rsid w:val="00E7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2152608834D8CB50FAFE89DE3D84C">
    <w:name w:val="5412152608834D8CB50FAFE89DE3D84C"/>
    <w:rPr>
      <w:rFonts w:cs="Vrinda"/>
    </w:rPr>
  </w:style>
  <w:style w:type="paragraph" w:customStyle="1" w:styleId="9220A216CA9C4A258549ACBA30F9D493">
    <w:name w:val="9220A216CA9C4A258549ACBA30F9D493"/>
    <w:rPr>
      <w:rFonts w:cs="Vrind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 w:bidi="ar-SA"/>
    </w:rPr>
  </w:style>
  <w:style w:type="paragraph" w:customStyle="1" w:styleId="73308509BAF14E1DAC95E413002141AA">
    <w:name w:val="73308509BAF14E1DAC95E413002141AA"/>
    <w:rPr>
      <w:rFonts w:cs="Vrinda"/>
    </w:rPr>
  </w:style>
  <w:style w:type="paragraph" w:customStyle="1" w:styleId="BFF7CA6159E5449389FD5D5DC7FC458A">
    <w:name w:val="BFF7CA6159E5449389FD5D5DC7FC458A"/>
    <w:rsid w:val="00196C68"/>
    <w:rPr>
      <w:rFonts w:cs="Vrinda"/>
    </w:rPr>
  </w:style>
  <w:style w:type="paragraph" w:customStyle="1" w:styleId="B3F21DA2DDFF46C6B8104B5A1757704C">
    <w:name w:val="B3F21DA2DDFF46C6B8104B5A1757704C"/>
    <w:rsid w:val="00196C68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md. Mobin haque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35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MobinTGR8</dc:creator>
  <cp:keywords/>
  <dc:description/>
  <cp:lastModifiedBy>Mobin Haque</cp:lastModifiedBy>
  <cp:revision>22</cp:revision>
  <cp:lastPrinted>2023-08-11T11:58:00Z</cp:lastPrinted>
  <dcterms:created xsi:type="dcterms:W3CDTF">2023-08-07T09:11:00Z</dcterms:created>
  <dcterms:modified xsi:type="dcterms:W3CDTF">2023-08-11T11:59:00Z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